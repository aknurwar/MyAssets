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CB2E914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92DCDC8" w14:textId="69A24F3B" w:rsidR="001B2ABD" w:rsidRDefault="00FF6F8B" w:rsidP="0016030F">
            <w:pPr>
              <w:pStyle w:val="Heading1"/>
            </w:pPr>
            <w:r>
              <w:rPr>
                <w:noProof/>
              </w:rPr>
              <w:drawing>
                <wp:inline distT="0" distB="0" distL="0" distR="0" wp14:anchorId="12C6847F" wp14:editId="13703B1E">
                  <wp:extent cx="1974850" cy="1974850"/>
                  <wp:effectExtent l="57150" t="57150" r="63500" b="6350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530" cy="1975530"/>
                          </a:xfrm>
                          <a:prstGeom prst="ellipse">
                            <a:avLst/>
                          </a:prstGeom>
                          <a:ln w="5715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D3C5BC1" w14:textId="7FFFD75F" w:rsidR="001B2ABD" w:rsidRDefault="001B2ABD" w:rsidP="0016030F">
            <w:pPr>
              <w:pStyle w:val="Heading1"/>
            </w:pPr>
          </w:p>
        </w:tc>
        <w:tc>
          <w:tcPr>
            <w:tcW w:w="6470" w:type="dxa"/>
            <w:vAlign w:val="bottom"/>
          </w:tcPr>
          <w:p w14:paraId="1F98DCBF" w14:textId="789011DC" w:rsidR="001B2ABD" w:rsidRPr="008D157C" w:rsidRDefault="008D157C" w:rsidP="0016030F">
            <w:pPr>
              <w:pStyle w:val="Heading1"/>
              <w:rPr>
                <w:sz w:val="72"/>
                <w:szCs w:val="72"/>
              </w:rPr>
            </w:pPr>
            <w:r w:rsidRPr="008D157C">
              <w:rPr>
                <w:sz w:val="72"/>
                <w:szCs w:val="72"/>
              </w:rPr>
              <w:t>Chandrakant Aknurwar</w:t>
            </w:r>
          </w:p>
          <w:p w14:paraId="465958DD" w14:textId="43B85F39" w:rsidR="001B2ABD" w:rsidRPr="0016030F" w:rsidRDefault="008D157C" w:rsidP="0016030F">
            <w:pPr>
              <w:pStyle w:val="Heading4"/>
            </w:pPr>
            <w:r w:rsidRPr="0016030F">
              <w:t>Industry Advisor, IoT Solutions- Immersive Technology, Engineering &amp; Industrial Services at Tata Consultancy Services</w:t>
            </w:r>
          </w:p>
        </w:tc>
      </w:tr>
      <w:tr w:rsidR="001B2ABD" w14:paraId="1702ABD5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508342BC39954A7BA07B1C1C328FF857"/>
              </w:placeholder>
              <w:temporary/>
              <w:showingPlcHdr/>
              <w15:appearance w15:val="hidden"/>
            </w:sdtPr>
            <w:sdtContent>
              <w:p w14:paraId="26A49975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2E56F92A" w14:textId="3DFCA368" w:rsidR="008D157C" w:rsidRPr="008D157C" w:rsidRDefault="008D157C" w:rsidP="008D157C">
            <w:pPr>
              <w:rPr>
                <w:szCs w:val="18"/>
              </w:rPr>
            </w:pPr>
            <w:r w:rsidRPr="008D157C">
              <w:rPr>
                <w:szCs w:val="18"/>
              </w:rPr>
              <w:t xml:space="preserve">Experienced Consultant with a demonstrated history of working in the information technology and services industry. Skilled in Software Product Lifecycle, Business Planning, pertains Management, Immersive Technology solutions, like </w:t>
            </w:r>
            <w:r w:rsidRPr="008D157C">
              <w:rPr>
                <w:b/>
                <w:bCs/>
                <w:szCs w:val="18"/>
              </w:rPr>
              <w:t>Augmented Reality &amp; Virtual Reality and Connected Digital Enterprise solutions</w:t>
            </w:r>
            <w:r w:rsidRPr="008D157C">
              <w:rPr>
                <w:szCs w:val="18"/>
              </w:rPr>
              <w:t>. Strong consulting professional and Business Manager with 19+ years of Industry experience</w:t>
            </w:r>
          </w:p>
          <w:p w14:paraId="01F82424" w14:textId="27A8ACC2" w:rsidR="00036450" w:rsidRDefault="00036450" w:rsidP="008D157C"/>
          <w:p w14:paraId="278F3180" w14:textId="77777777" w:rsidR="00036450" w:rsidRDefault="00036450" w:rsidP="00036450"/>
          <w:sdt>
            <w:sdtPr>
              <w:id w:val="-1954003311"/>
              <w:placeholder>
                <w:docPart w:val="B1FB14DE3F7B4063B0432C9CE40997A8"/>
              </w:placeholder>
              <w:temporary/>
              <w:showingPlcHdr/>
              <w15:appearance w15:val="hidden"/>
            </w:sdtPr>
            <w:sdtContent>
              <w:p w14:paraId="3B6ACCBA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3E1CF20AF5C94BEAB0EF9E14E9F98691"/>
              </w:placeholder>
              <w:temporary/>
              <w:showingPlcHdr/>
              <w15:appearance w15:val="hidden"/>
            </w:sdtPr>
            <w:sdtContent>
              <w:p w14:paraId="0B3CC228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34F1300E" w14:textId="0FCFEC7B" w:rsidR="004D3011" w:rsidRDefault="0003223C" w:rsidP="004D3011">
            <w:r>
              <w:t>944-446-7273</w:t>
            </w:r>
          </w:p>
          <w:p w14:paraId="23CD536B" w14:textId="77777777" w:rsidR="004D3011" w:rsidRPr="004D3011" w:rsidRDefault="004D3011" w:rsidP="004D3011"/>
          <w:p w14:paraId="1705EA8B" w14:textId="690159B7" w:rsidR="004D3011" w:rsidRDefault="0003223C" w:rsidP="004D3011">
            <w:r>
              <w:t>LinkedIn Profile</w:t>
            </w:r>
          </w:p>
          <w:p w14:paraId="59039296" w14:textId="27955D6C" w:rsidR="004D3011" w:rsidRDefault="0003223C" w:rsidP="004D3011">
            <w:r w:rsidRPr="0003223C">
              <w:t>https://www.linkedin.com/in/chandrakant-aknurwar-4556bb12/</w:t>
            </w:r>
          </w:p>
          <w:p w14:paraId="791B7841" w14:textId="77777777" w:rsidR="004D3011" w:rsidRDefault="004D3011" w:rsidP="004D3011"/>
          <w:sdt>
            <w:sdtPr>
              <w:id w:val="-240260293"/>
              <w:placeholder>
                <w:docPart w:val="05C0A2F44D8F45CA90E2AAD1A5F5B095"/>
              </w:placeholder>
              <w:temporary/>
              <w:showingPlcHdr/>
              <w15:appearance w15:val="hidden"/>
            </w:sdtPr>
            <w:sdtContent>
              <w:p w14:paraId="2DE147CE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368C7CC8" w14:textId="73D65BBB" w:rsidR="00036450" w:rsidRDefault="0003223C" w:rsidP="004D3011">
            <w:hyperlink r:id="rId7" w:history="1">
              <w:r w:rsidRPr="00296B7E">
                <w:rPr>
                  <w:rStyle w:val="Hyperlink"/>
                </w:rPr>
                <w:t>c.aknurwar@gmail.com</w:t>
              </w:r>
            </w:hyperlink>
          </w:p>
          <w:p w14:paraId="12096A37" w14:textId="16F4B35E" w:rsidR="0003223C" w:rsidRPr="00E4381A" w:rsidRDefault="0003223C" w:rsidP="004D3011">
            <w:pPr>
              <w:rPr>
                <w:rStyle w:val="Hyperlink"/>
              </w:rPr>
            </w:pPr>
            <w:r>
              <w:t>c_aknurwar@yahoo.com</w:t>
            </w:r>
          </w:p>
          <w:sdt>
            <w:sdtPr>
              <w:id w:val="-1444214663"/>
              <w:placeholder>
                <w:docPart w:val="C2480C3F8395462FA1D0EBBD5BAB60B5"/>
              </w:placeholder>
              <w:temporary/>
              <w:showingPlcHdr/>
              <w15:appearance w15:val="hidden"/>
            </w:sdtPr>
            <w:sdtContent>
              <w:p w14:paraId="469BE16B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65239AC3" w14:textId="08687788" w:rsidR="004D3011" w:rsidRDefault="003E5271" w:rsidP="004D3011">
            <w:r>
              <w:t>Mobility Application Exploration</w:t>
            </w:r>
          </w:p>
          <w:p w14:paraId="21F52354" w14:textId="54AAB69F" w:rsidR="004D3011" w:rsidRDefault="003E5271" w:rsidP="004D3011">
            <w:r>
              <w:t>Travelling</w:t>
            </w:r>
          </w:p>
          <w:p w14:paraId="75FADCC5" w14:textId="3C58DD3F" w:rsidR="004D3011" w:rsidRPr="004D3011" w:rsidRDefault="003E5271" w:rsidP="004D3011">
            <w:r>
              <w:t>Building people Network</w:t>
            </w:r>
          </w:p>
        </w:tc>
        <w:tc>
          <w:tcPr>
            <w:tcW w:w="720" w:type="dxa"/>
          </w:tcPr>
          <w:p w14:paraId="33F465EE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5F1F8781C3B44B948A171F986F35A92A"/>
              </w:placeholder>
              <w:temporary/>
              <w:showingPlcHdr/>
              <w15:appearance w15:val="hidden"/>
            </w:sdtPr>
            <w:sdtContent>
              <w:p w14:paraId="41F738BF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6E09A8E6" w14:textId="0B054B06" w:rsidR="008D157C" w:rsidRPr="00036450" w:rsidRDefault="008D157C" w:rsidP="008D157C">
            <w:pPr>
              <w:pStyle w:val="Heading4"/>
            </w:pPr>
            <w:r>
              <w:t>THE OHIO STATE UNIVERSITY</w:t>
            </w:r>
          </w:p>
          <w:p w14:paraId="7A2AE17E" w14:textId="77777777" w:rsidR="008D157C" w:rsidRPr="00B359E4" w:rsidRDefault="008D157C" w:rsidP="008D157C">
            <w:pPr>
              <w:pStyle w:val="Date"/>
            </w:pPr>
            <w:r>
              <w:t>2022</w:t>
            </w:r>
          </w:p>
          <w:p w14:paraId="25382F16" w14:textId="11AD3FE9" w:rsidR="008D157C" w:rsidRDefault="008D157C" w:rsidP="008D157C">
            <w:r>
              <w:t>Growth &amp; Transformational Leadership Program (G&amp;T Phoenix)</w:t>
            </w:r>
          </w:p>
          <w:p w14:paraId="4412DEFC" w14:textId="6F3AF418" w:rsidR="00036450" w:rsidRPr="00B359E4" w:rsidRDefault="008D157C" w:rsidP="00B359E4">
            <w:pPr>
              <w:pStyle w:val="Heading4"/>
            </w:pPr>
            <w:r>
              <w:t>Nagpur University</w:t>
            </w:r>
          </w:p>
          <w:p w14:paraId="230153DF" w14:textId="5B869EA8" w:rsidR="00036450" w:rsidRPr="00B359E4" w:rsidRDefault="008D157C" w:rsidP="00B359E4">
            <w:pPr>
              <w:pStyle w:val="Date"/>
            </w:pPr>
            <w:r>
              <w:t>2002</w:t>
            </w:r>
          </w:p>
          <w:p w14:paraId="04FB6230" w14:textId="7227A31A" w:rsidR="00036450" w:rsidRDefault="0016030F" w:rsidP="00036450">
            <w:r>
              <w:t>Masters in computer applications</w:t>
            </w:r>
          </w:p>
          <w:sdt>
            <w:sdtPr>
              <w:id w:val="1001553383"/>
              <w:placeholder>
                <w:docPart w:val="C4F667405BF9459CB9B8F92DCC62752C"/>
              </w:placeholder>
              <w:temporary/>
              <w:showingPlcHdr/>
              <w15:appearance w15:val="hidden"/>
            </w:sdtPr>
            <w:sdtContent>
              <w:p w14:paraId="3AF28C8D" w14:textId="77777777" w:rsidR="00036450" w:rsidRDefault="00036450" w:rsidP="00036450">
                <w:pPr>
                  <w:pStyle w:val="Heading2"/>
                </w:pPr>
                <w:r w:rsidRPr="0016030F">
                  <w:t>WORK EXPERIENCE</w:t>
                </w:r>
              </w:p>
            </w:sdtContent>
          </w:sdt>
          <w:p w14:paraId="4E923CB3" w14:textId="21FAC328" w:rsidR="00036450" w:rsidRPr="00036450" w:rsidRDefault="008D157C" w:rsidP="0016030F">
            <w:pPr>
              <w:pStyle w:val="Heading4"/>
            </w:pPr>
            <w:r>
              <w:t xml:space="preserve">Tata Consultancy </w:t>
            </w:r>
            <w:r w:rsidR="0016030F">
              <w:t xml:space="preserve">Services </w:t>
            </w:r>
            <w:r w:rsidR="0016030F" w:rsidRPr="00036450">
              <w:t>[</w:t>
            </w:r>
            <w:r>
              <w:t xml:space="preserve"> XR </w:t>
            </w:r>
            <w:r w:rsidR="0016030F">
              <w:t>Consultant] 2013</w:t>
            </w:r>
            <w:r w:rsidR="00036450" w:rsidRPr="00036450">
              <w:t>–</w:t>
            </w:r>
            <w:r>
              <w:t xml:space="preserve"> Present</w:t>
            </w:r>
          </w:p>
          <w:p w14:paraId="5B2F8B13" w14:textId="77777777" w:rsidR="00036450" w:rsidRDefault="00000000" w:rsidP="00036450">
            <w:sdt>
              <w:sdtPr>
                <w:id w:val="2029511879"/>
                <w:placeholder>
                  <w:docPart w:val="380410B17F114728ABCB294DC0A69444"/>
                </w:placeholder>
                <w:temporary/>
                <w:showingPlcHdr/>
                <w15:appearance w15:val="hidden"/>
              </w:sdtPr>
              <w:sdtContent>
                <w:r w:rsidR="00036450" w:rsidRPr="00036450">
                  <w:t>[Describe your responsibilities and achievements in terms of impact and results. Use examples but keep in short.]</w:t>
                </w:r>
              </w:sdtContent>
            </w:sdt>
            <w:r w:rsidR="00036450" w:rsidRPr="00036450">
              <w:t xml:space="preserve"> </w:t>
            </w:r>
          </w:p>
          <w:p w14:paraId="2E7B3DD0" w14:textId="2BBF11F3" w:rsidR="0016030F" w:rsidRPr="004D3011" w:rsidRDefault="0016030F" w:rsidP="0016030F">
            <w:pPr>
              <w:pStyle w:val="Heading4"/>
            </w:pPr>
            <w:r>
              <w:t>S</w:t>
            </w:r>
            <w:r w:rsidRPr="00915DAD">
              <w:t>asken technologies</w:t>
            </w:r>
            <w:r w:rsidRPr="004D3011">
              <w:t xml:space="preserve"> </w:t>
            </w:r>
            <w:r>
              <w:t>[Lead Engineer]</w:t>
            </w:r>
            <w:r>
              <w:t xml:space="preserve"> </w:t>
            </w:r>
            <w:r>
              <w:t>2010</w:t>
            </w:r>
            <w:r w:rsidRPr="004D3011">
              <w:t>–</w:t>
            </w:r>
            <w:r>
              <w:t>2013</w:t>
            </w:r>
          </w:p>
          <w:p w14:paraId="48FF1ED1" w14:textId="71426E49" w:rsidR="0016030F" w:rsidRDefault="0016030F" w:rsidP="0016030F">
            <w:r>
              <w:t xml:space="preserve">Sepura ODC </w:t>
            </w:r>
            <w:r>
              <w:t>set up</w:t>
            </w:r>
            <w:r>
              <w:t xml:space="preserve"> and managed </w:t>
            </w:r>
            <w:r>
              <w:t>a team</w:t>
            </w:r>
            <w:r>
              <w:t xml:space="preserve"> of 35 members to successfully deliver Sepura ruggedized device software product in the areas of embedded applications</w:t>
            </w:r>
            <w:r>
              <w:t>.</w:t>
            </w:r>
          </w:p>
          <w:p w14:paraId="3802BDEF" w14:textId="094C6ACE" w:rsidR="004D3011" w:rsidRPr="0016030F" w:rsidRDefault="0016030F" w:rsidP="0016030F">
            <w:pPr>
              <w:rPr>
                <w:b/>
              </w:rPr>
            </w:pPr>
            <w:r w:rsidRPr="0016030F">
              <w:rPr>
                <w:b/>
              </w:rPr>
              <w:t>Welldoc [Lead Engineer] 2009 to 2010</w:t>
            </w:r>
          </w:p>
          <w:p w14:paraId="5C3D38EA" w14:textId="043A5205" w:rsidR="004D3011" w:rsidRPr="004D3011" w:rsidRDefault="0016030F" w:rsidP="004D3011">
            <w:r>
              <w:t xml:space="preserve">Building Mobile solution which helps to </w:t>
            </w:r>
            <w:r w:rsidRPr="0016030F">
              <w:t>provide a holistic, evidence-based approach for pre-diabetes, diabetes, hypertension, heart failure and behavioral health</w:t>
            </w:r>
            <w:r>
              <w:t>.</w:t>
            </w:r>
          </w:p>
          <w:p w14:paraId="7ACC15E8" w14:textId="13531C79" w:rsidR="0016030F" w:rsidRPr="004D3011" w:rsidRDefault="0016030F" w:rsidP="0016030F">
            <w:pPr>
              <w:pStyle w:val="Heading4"/>
            </w:pPr>
            <w:r>
              <w:t>Kyocera Wireless</w:t>
            </w:r>
            <w:r w:rsidRPr="004D3011">
              <w:t xml:space="preserve"> Sr.</w:t>
            </w:r>
            <w:r>
              <w:t xml:space="preserve"> Engineer 20</w:t>
            </w:r>
            <w:r>
              <w:t>06</w:t>
            </w:r>
            <w:r w:rsidRPr="004D3011">
              <w:t>–</w:t>
            </w:r>
            <w:r>
              <w:t>2</w:t>
            </w:r>
            <w:r>
              <w:t>009</w:t>
            </w:r>
          </w:p>
          <w:p w14:paraId="6E5E9C88" w14:textId="134962E3" w:rsidR="0016030F" w:rsidRDefault="0016030F" w:rsidP="0016030F">
            <w:r w:rsidRPr="0016030F">
              <w:t>Le</w:t>
            </w:r>
            <w:r>
              <w:t>a</w:t>
            </w:r>
            <w:r w:rsidRPr="0016030F">
              <w:t>d a team of 9 engineers in the development of widget-based UI framework on BREW eco system</w:t>
            </w:r>
            <w:r>
              <w:t>.</w:t>
            </w:r>
          </w:p>
          <w:p w14:paraId="592BE927" w14:textId="127F96F4" w:rsidR="0016030F" w:rsidRPr="004D3011" w:rsidRDefault="0016030F" w:rsidP="0016030F">
            <w:pPr>
              <w:pStyle w:val="Heading4"/>
              <w:rPr>
                <w:bCs/>
              </w:rPr>
            </w:pPr>
            <w:r>
              <w:t>Satyam Computer Services Software Engineer</w:t>
            </w:r>
            <w:r>
              <w:t xml:space="preserve"> 2004 -2006</w:t>
            </w:r>
          </w:p>
          <w:p w14:paraId="4B54F755" w14:textId="15B68FC6" w:rsidR="0016030F" w:rsidRPr="0016030F" w:rsidRDefault="003E5271" w:rsidP="0016030F">
            <w:r w:rsidRPr="00B90CEF">
              <w:rPr>
                <w:noProof/>
                <w:color w:val="000000" w:themeColor="text1"/>
              </w:rPr>
              <w:drawing>
                <wp:anchor distT="0" distB="0" distL="114300" distR="114300" simplePos="0" relativeHeight="251658240" behindDoc="0" locked="0" layoutInCell="1" allowOverlap="1" wp14:anchorId="686233E1" wp14:editId="2D26591A">
                  <wp:simplePos x="0" y="0"/>
                  <wp:positionH relativeFrom="column">
                    <wp:posOffset>-30692</wp:posOffset>
                  </wp:positionH>
                  <wp:positionV relativeFrom="paragraph">
                    <wp:posOffset>741891</wp:posOffset>
                  </wp:positionV>
                  <wp:extent cx="3945467" cy="1617133"/>
                  <wp:effectExtent l="0" t="0" r="0" b="0"/>
                  <wp:wrapNone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6030F" w:rsidRPr="0016030F">
              <w:t>Feature enhancements for CDMA Mobile phones</w:t>
            </w:r>
            <w:r w:rsidR="0016030F">
              <w:t>.</w:t>
            </w:r>
            <w:r w:rsidR="0016030F" w:rsidRPr="0016030F">
              <w:t xml:space="preserve"> Development of BREW application layer for BENQ and integration with feature </w:t>
            </w:r>
            <w:r w:rsidR="0016030F" w:rsidRPr="0016030F">
              <w:t>phones</w:t>
            </w:r>
            <w:r w:rsidR="0016030F">
              <w:t>.</w:t>
            </w:r>
            <w:r w:rsidR="0016030F" w:rsidRPr="0016030F">
              <w:br/>
              <w:t xml:space="preserve">Piloting and development of NextGen </w:t>
            </w:r>
            <w:r w:rsidR="0016030F" w:rsidRPr="0016030F">
              <w:t>UI on</w:t>
            </w:r>
            <w:r w:rsidR="0016030F" w:rsidRPr="0016030F">
              <w:t xml:space="preserve"> the mobile device side</w:t>
            </w:r>
          </w:p>
          <w:sdt>
            <w:sdtPr>
              <w:id w:val="1669594239"/>
              <w:placeholder>
                <w:docPart w:val="B661CE0B8D09446BB49A168F10896917"/>
              </w:placeholder>
              <w:temporary/>
              <w:showingPlcHdr/>
              <w15:appearance w15:val="hidden"/>
            </w:sdtPr>
            <w:sdtContent>
              <w:p w14:paraId="7E641461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606ED588" w14:textId="733E35B6"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  <w:tr w:rsidR="008D157C" w14:paraId="0D91F5E8" w14:textId="77777777" w:rsidTr="001B2ABD">
        <w:tc>
          <w:tcPr>
            <w:tcW w:w="3600" w:type="dxa"/>
          </w:tcPr>
          <w:p w14:paraId="6999702F" w14:textId="77777777" w:rsidR="008D157C" w:rsidRDefault="008D157C" w:rsidP="00036450">
            <w:pPr>
              <w:pStyle w:val="Heading3"/>
            </w:pPr>
          </w:p>
        </w:tc>
        <w:tc>
          <w:tcPr>
            <w:tcW w:w="720" w:type="dxa"/>
          </w:tcPr>
          <w:p w14:paraId="3E71A1BA" w14:textId="77777777" w:rsidR="008D157C" w:rsidRDefault="008D157C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28563091" w14:textId="66BDAD84" w:rsidR="008D157C" w:rsidRDefault="008D157C" w:rsidP="00036450">
            <w:pPr>
              <w:pStyle w:val="Heading2"/>
            </w:pPr>
          </w:p>
        </w:tc>
      </w:tr>
    </w:tbl>
    <w:p w14:paraId="5C86D3A8" w14:textId="53989A2E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1DF4E" w14:textId="77777777" w:rsidR="00B67F9D" w:rsidRDefault="00B67F9D" w:rsidP="000C45FF">
      <w:r>
        <w:separator/>
      </w:r>
    </w:p>
  </w:endnote>
  <w:endnote w:type="continuationSeparator" w:id="0">
    <w:p w14:paraId="16A4FEEF" w14:textId="77777777" w:rsidR="00B67F9D" w:rsidRDefault="00B67F9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FECE0" w14:textId="77777777" w:rsidR="00B67F9D" w:rsidRDefault="00B67F9D" w:rsidP="000C45FF">
      <w:r>
        <w:separator/>
      </w:r>
    </w:p>
  </w:footnote>
  <w:footnote w:type="continuationSeparator" w:id="0">
    <w:p w14:paraId="1E611E9B" w14:textId="77777777" w:rsidR="00B67F9D" w:rsidRDefault="00B67F9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C68DC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690829F" wp14:editId="60EFEE5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0C"/>
    <w:rsid w:val="0003223C"/>
    <w:rsid w:val="00036450"/>
    <w:rsid w:val="00094499"/>
    <w:rsid w:val="000C45FF"/>
    <w:rsid w:val="000E3FD1"/>
    <w:rsid w:val="00112054"/>
    <w:rsid w:val="001317D8"/>
    <w:rsid w:val="001525E1"/>
    <w:rsid w:val="0016030F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3E5271"/>
    <w:rsid w:val="004071FC"/>
    <w:rsid w:val="00445947"/>
    <w:rsid w:val="004813B3"/>
    <w:rsid w:val="00496591"/>
    <w:rsid w:val="004B2C0C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8D157C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67F9D"/>
    <w:rsid w:val="00B70850"/>
    <w:rsid w:val="00BA7233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  <w:rsid w:val="00FF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47C93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hyperlink" Target="mailto:c.aknurwar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56285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6321296299717587"/>
          <c:y val="0"/>
          <c:w val="0.607418300774346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Unity3d</c:v>
                </c:pt>
                <c:pt idx="1">
                  <c:v>OpenXR</c:v>
                </c:pt>
                <c:pt idx="2">
                  <c:v>Project planning</c:v>
                </c:pt>
                <c:pt idx="3">
                  <c:v>People Management</c:v>
                </c:pt>
                <c:pt idx="4">
                  <c:v>Industrial Metaverse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0.75</c:v>
                </c:pt>
                <c:pt idx="1">
                  <c:v>0.75</c:v>
                </c:pt>
                <c:pt idx="2">
                  <c:v>0.7</c:v>
                </c:pt>
                <c:pt idx="3">
                  <c:v>0.5</c:v>
                </c:pt>
                <c:pt idx="4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8342BC39954A7BA07B1C1C328FF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EA5AA-5594-40CC-969F-616A9E937905}"/>
      </w:docPartPr>
      <w:docPartBody>
        <w:p w:rsidR="00615A9A" w:rsidRDefault="00000000">
          <w:pPr>
            <w:pStyle w:val="508342BC39954A7BA07B1C1C328FF857"/>
          </w:pPr>
          <w:r w:rsidRPr="00D5459D">
            <w:t>Profile</w:t>
          </w:r>
        </w:p>
      </w:docPartBody>
    </w:docPart>
    <w:docPart>
      <w:docPartPr>
        <w:name w:val="B1FB14DE3F7B4063B0432C9CE4099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53181-8E5E-4BA4-A019-F63DCBA8CDB3}"/>
      </w:docPartPr>
      <w:docPartBody>
        <w:p w:rsidR="00615A9A" w:rsidRDefault="00000000">
          <w:pPr>
            <w:pStyle w:val="B1FB14DE3F7B4063B0432C9CE40997A8"/>
          </w:pPr>
          <w:r w:rsidRPr="00CB0055">
            <w:t>Contact</w:t>
          </w:r>
        </w:p>
      </w:docPartBody>
    </w:docPart>
    <w:docPart>
      <w:docPartPr>
        <w:name w:val="3E1CF20AF5C94BEAB0EF9E14E9F98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75A0B-3958-4C57-9A0A-CFF3ED0B22B8}"/>
      </w:docPartPr>
      <w:docPartBody>
        <w:p w:rsidR="00615A9A" w:rsidRDefault="00000000">
          <w:pPr>
            <w:pStyle w:val="3E1CF20AF5C94BEAB0EF9E14E9F98691"/>
          </w:pPr>
          <w:r w:rsidRPr="004D3011">
            <w:t>PHONE:</w:t>
          </w:r>
        </w:p>
      </w:docPartBody>
    </w:docPart>
    <w:docPart>
      <w:docPartPr>
        <w:name w:val="05C0A2F44D8F45CA90E2AAD1A5F5B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D8DB3-B38A-48B0-AF11-911D2657F0BD}"/>
      </w:docPartPr>
      <w:docPartBody>
        <w:p w:rsidR="00615A9A" w:rsidRDefault="00000000">
          <w:pPr>
            <w:pStyle w:val="05C0A2F44D8F45CA90E2AAD1A5F5B095"/>
          </w:pPr>
          <w:r w:rsidRPr="004D3011">
            <w:t>EMAIL:</w:t>
          </w:r>
        </w:p>
      </w:docPartBody>
    </w:docPart>
    <w:docPart>
      <w:docPartPr>
        <w:name w:val="C2480C3F8395462FA1D0EBBD5BAB6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730D4-D013-46B5-8DC9-B342D5D3D462}"/>
      </w:docPartPr>
      <w:docPartBody>
        <w:p w:rsidR="00615A9A" w:rsidRDefault="00000000">
          <w:pPr>
            <w:pStyle w:val="C2480C3F8395462FA1D0EBBD5BAB60B5"/>
          </w:pPr>
          <w:r w:rsidRPr="00CB0055">
            <w:t>Hobbies</w:t>
          </w:r>
        </w:p>
      </w:docPartBody>
    </w:docPart>
    <w:docPart>
      <w:docPartPr>
        <w:name w:val="5F1F8781C3B44B948A171F986F35A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6DF7D-A00B-4660-B950-4FB5276A1703}"/>
      </w:docPartPr>
      <w:docPartBody>
        <w:p w:rsidR="00615A9A" w:rsidRDefault="00000000">
          <w:pPr>
            <w:pStyle w:val="5F1F8781C3B44B948A171F986F35A92A"/>
          </w:pPr>
          <w:r w:rsidRPr="00036450">
            <w:t>EDUCATION</w:t>
          </w:r>
        </w:p>
      </w:docPartBody>
    </w:docPart>
    <w:docPart>
      <w:docPartPr>
        <w:name w:val="C4F667405BF9459CB9B8F92DCC627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9C366-0543-4B59-B41C-FF9D0D9A9528}"/>
      </w:docPartPr>
      <w:docPartBody>
        <w:p w:rsidR="00615A9A" w:rsidRDefault="00000000">
          <w:pPr>
            <w:pStyle w:val="C4F667405BF9459CB9B8F92DCC62752C"/>
          </w:pPr>
          <w:r w:rsidRPr="00036450">
            <w:t>WORK EXPERIENCE</w:t>
          </w:r>
        </w:p>
      </w:docPartBody>
    </w:docPart>
    <w:docPart>
      <w:docPartPr>
        <w:name w:val="380410B17F114728ABCB294DC0A69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B49D4-E5EF-47D4-B85E-BC54B21CB259}"/>
      </w:docPartPr>
      <w:docPartBody>
        <w:p w:rsidR="00615A9A" w:rsidRDefault="00000000">
          <w:pPr>
            <w:pStyle w:val="380410B17F114728ABCB294DC0A69444"/>
          </w:pPr>
          <w:r w:rsidRPr="00036450">
            <w:t>[Describe your responsibilities and achievements in terms of impact and results. Use examples but keep in short.]</w:t>
          </w:r>
        </w:p>
      </w:docPartBody>
    </w:docPart>
    <w:docPart>
      <w:docPartPr>
        <w:name w:val="B661CE0B8D09446BB49A168F10896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C8D0D-BBA0-45D7-B8EA-3704DF8FB66C}"/>
      </w:docPartPr>
      <w:docPartBody>
        <w:p w:rsidR="00615A9A" w:rsidRDefault="00000000">
          <w:pPr>
            <w:pStyle w:val="B661CE0B8D09446BB49A168F10896917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ED"/>
    <w:rsid w:val="003012ED"/>
    <w:rsid w:val="00615A9A"/>
    <w:rsid w:val="00D4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BF1B4C568842DAB1E22171D7951DD5">
    <w:name w:val="AEBF1B4C568842DAB1E22171D7951DD5"/>
    <w:rsid w:val="00615A9A"/>
  </w:style>
  <w:style w:type="paragraph" w:customStyle="1" w:styleId="508342BC39954A7BA07B1C1C328FF857">
    <w:name w:val="508342BC39954A7BA07B1C1C328FF857"/>
  </w:style>
  <w:style w:type="paragraph" w:customStyle="1" w:styleId="B1FB14DE3F7B4063B0432C9CE40997A8">
    <w:name w:val="B1FB14DE3F7B4063B0432C9CE40997A8"/>
  </w:style>
  <w:style w:type="paragraph" w:customStyle="1" w:styleId="3E1CF20AF5C94BEAB0EF9E14E9F98691">
    <w:name w:val="3E1CF20AF5C94BEAB0EF9E14E9F98691"/>
  </w:style>
  <w:style w:type="paragraph" w:customStyle="1" w:styleId="3292BF01BF1945BE818EB7610C71DE77">
    <w:name w:val="3292BF01BF1945BE818EB7610C71DE77"/>
  </w:style>
  <w:style w:type="paragraph" w:customStyle="1" w:styleId="C920445EB155402F8AFF6447E89ADD0C">
    <w:name w:val="C920445EB155402F8AFF6447E89ADD0C"/>
  </w:style>
  <w:style w:type="paragraph" w:customStyle="1" w:styleId="4047B8BABD2C4CA2A349EF746FAA8AD7">
    <w:name w:val="4047B8BABD2C4CA2A349EF746FAA8AD7"/>
  </w:style>
  <w:style w:type="paragraph" w:customStyle="1" w:styleId="05C0A2F44D8F45CA90E2AAD1A5F5B095">
    <w:name w:val="05C0A2F44D8F45CA90E2AAD1A5F5B095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BE99233D494444D184E0B9A45F79173A">
    <w:name w:val="BE99233D494444D184E0B9A45F79173A"/>
  </w:style>
  <w:style w:type="paragraph" w:customStyle="1" w:styleId="C2480C3F8395462FA1D0EBBD5BAB60B5">
    <w:name w:val="C2480C3F8395462FA1D0EBBD5BAB60B5"/>
  </w:style>
  <w:style w:type="paragraph" w:customStyle="1" w:styleId="93529DA8BDAF44F09934CFD71F862899">
    <w:name w:val="93529DA8BDAF44F09934CFD71F862899"/>
  </w:style>
  <w:style w:type="paragraph" w:customStyle="1" w:styleId="FC1A18058BAC4C0AB3630E2C2B7D964A">
    <w:name w:val="FC1A18058BAC4C0AB3630E2C2B7D964A"/>
  </w:style>
  <w:style w:type="paragraph" w:customStyle="1" w:styleId="087A14AC7C2A42089BDC532A62D089A3">
    <w:name w:val="087A14AC7C2A42089BDC532A62D089A3"/>
  </w:style>
  <w:style w:type="paragraph" w:customStyle="1" w:styleId="A2E9CE58B06743CE9886FE4E77819C4B">
    <w:name w:val="A2E9CE58B06743CE9886FE4E77819C4B"/>
  </w:style>
  <w:style w:type="paragraph" w:customStyle="1" w:styleId="5F1F8781C3B44B948A171F986F35A92A">
    <w:name w:val="5F1F8781C3B44B948A171F986F35A92A"/>
  </w:style>
  <w:style w:type="paragraph" w:customStyle="1" w:styleId="C4F667405BF9459CB9B8F92DCC62752C">
    <w:name w:val="C4F667405BF9459CB9B8F92DCC62752C"/>
  </w:style>
  <w:style w:type="paragraph" w:customStyle="1" w:styleId="380410B17F114728ABCB294DC0A69444">
    <w:name w:val="380410B17F114728ABCB294DC0A69444"/>
  </w:style>
  <w:style w:type="paragraph" w:customStyle="1" w:styleId="01F85CD5AB0C46A79EA23941B68C24EB">
    <w:name w:val="01F85CD5AB0C46A79EA23941B68C24EB"/>
  </w:style>
  <w:style w:type="paragraph" w:customStyle="1" w:styleId="17BDC46CDCF342759EE91B857CEB73B8">
    <w:name w:val="17BDC46CDCF342759EE91B857CEB73B8"/>
  </w:style>
  <w:style w:type="paragraph" w:customStyle="1" w:styleId="F6E687439D0443C4A3F0441A9ED2945B">
    <w:name w:val="F6E687439D0443C4A3F0441A9ED2945B"/>
  </w:style>
  <w:style w:type="paragraph" w:customStyle="1" w:styleId="06E9F00E54A34AD3BC617EFD6F36BE3B">
    <w:name w:val="06E9F00E54A34AD3BC617EFD6F36BE3B"/>
  </w:style>
  <w:style w:type="paragraph" w:customStyle="1" w:styleId="C85270502C664B0793DF69539FC14CE5">
    <w:name w:val="C85270502C664B0793DF69539FC14CE5"/>
  </w:style>
  <w:style w:type="paragraph" w:customStyle="1" w:styleId="E63CD279D377425F9D6BC253C01DF1C2">
    <w:name w:val="E63CD279D377425F9D6BC253C01DF1C2"/>
  </w:style>
  <w:style w:type="paragraph" w:customStyle="1" w:styleId="E43FEC9E188442E093DE21A8ED41643A">
    <w:name w:val="E43FEC9E188442E093DE21A8ED41643A"/>
  </w:style>
  <w:style w:type="paragraph" w:customStyle="1" w:styleId="62C1D3241A364FFC94714502B6747555">
    <w:name w:val="62C1D3241A364FFC94714502B6747555"/>
  </w:style>
  <w:style w:type="paragraph" w:customStyle="1" w:styleId="6B9C50678CDC4E2DB0C0B9ED7B8BB9BA">
    <w:name w:val="6B9C50678CDC4E2DB0C0B9ED7B8BB9BA"/>
  </w:style>
  <w:style w:type="paragraph" w:customStyle="1" w:styleId="58CCE6D9B5CD4769BD14BBA399D2A130">
    <w:name w:val="58CCE6D9B5CD4769BD14BBA399D2A130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B661CE0B8D09446BB49A168F10896917">
    <w:name w:val="B661CE0B8D09446BB49A168F108969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2022-11-29T10:30:00Z</dcterms:created>
  <dcterms:modified xsi:type="dcterms:W3CDTF">2022-11-29T10:38:00Z</dcterms:modified>
</cp:coreProperties>
</file>